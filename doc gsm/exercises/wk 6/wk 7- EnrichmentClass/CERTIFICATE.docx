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9B270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36A07FF0" wp14:editId="4658EE2F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95A8D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76420CD0" w14:textId="77777777" w:rsidTr="00C46B32">
        <w:trPr>
          <w:trHeight w:val="2716"/>
        </w:trPr>
        <w:tc>
          <w:tcPr>
            <w:tcW w:w="1439" w:type="dxa"/>
          </w:tcPr>
          <w:p w14:paraId="596F1B39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16743DD0" w14:textId="77777777" w:rsidR="00C46B32" w:rsidRDefault="000455E3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1E094328BF3B470095BBE60C4EC47BED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047421D1" w14:textId="77777777" w:rsidR="00C46B32" w:rsidRDefault="00C46B32"/>
        </w:tc>
      </w:tr>
      <w:tr w:rsidR="005B09BE" w14:paraId="1982F9A0" w14:textId="77777777" w:rsidTr="00BE7829">
        <w:trPr>
          <w:trHeight w:val="430"/>
        </w:trPr>
        <w:tc>
          <w:tcPr>
            <w:tcW w:w="14390" w:type="dxa"/>
            <w:gridSpan w:val="9"/>
          </w:tcPr>
          <w:p w14:paraId="5EF2891D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5CB64C4D" wp14:editId="589A0DE6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9C98F8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08A1214C" w14:textId="77777777" w:rsidTr="00292168">
        <w:trPr>
          <w:trHeight w:val="408"/>
        </w:trPr>
        <w:tc>
          <w:tcPr>
            <w:tcW w:w="2878" w:type="dxa"/>
            <w:gridSpan w:val="2"/>
          </w:tcPr>
          <w:p w14:paraId="50AF2BAB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6B2B0FF7" w14:textId="77777777" w:rsidR="00292168" w:rsidRPr="00292168" w:rsidRDefault="000455E3" w:rsidP="00EE5A14">
            <w:pPr>
              <w:pStyle w:val="Heading2"/>
            </w:pPr>
            <w:sdt>
              <w:sdtPr>
                <w:id w:val="2065522394"/>
                <w:placeholder>
                  <w:docPart w:val="35C540E5CD2F4D6DB47003B82008A164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E10768E" w14:textId="77777777" w:rsidR="00292168" w:rsidRDefault="00292168"/>
        </w:tc>
      </w:tr>
      <w:tr w:rsidR="005B09BE" w14:paraId="607968E8" w14:textId="77777777" w:rsidTr="00DA07D7">
        <w:trPr>
          <w:trHeight w:val="854"/>
        </w:trPr>
        <w:tc>
          <w:tcPr>
            <w:tcW w:w="14390" w:type="dxa"/>
            <w:gridSpan w:val="9"/>
          </w:tcPr>
          <w:p w14:paraId="28870FE4" w14:textId="77777777" w:rsidR="005B09BE" w:rsidRDefault="005B09BE"/>
        </w:tc>
      </w:tr>
      <w:tr w:rsidR="00292168" w14:paraId="7BBF129C" w14:textId="77777777" w:rsidTr="00292168">
        <w:tc>
          <w:tcPr>
            <w:tcW w:w="1439" w:type="dxa"/>
          </w:tcPr>
          <w:p w14:paraId="2CBA6646" w14:textId="77777777" w:rsidR="00292168" w:rsidRDefault="00292168"/>
        </w:tc>
        <w:tc>
          <w:tcPr>
            <w:tcW w:w="11512" w:type="dxa"/>
            <w:gridSpan w:val="7"/>
          </w:tcPr>
          <w:p w14:paraId="05F244AE" w14:textId="56B1FD22" w:rsidR="00292168" w:rsidRDefault="000455E3" w:rsidP="00DD00C7">
            <w:pPr>
              <w:pStyle w:val="Heading1Alt"/>
            </w:pPr>
            <w:r>
              <w:fldChar w:fldCharType="begin"/>
            </w:r>
            <w:r>
              <w:instrText xml:space="preserve"> MERGEFIELD "Recipient_Name_" </w:instrText>
            </w:r>
            <w:r>
              <w:fldChar w:fldCharType="separate"/>
            </w:r>
            <w:r w:rsidRPr="00806BF3">
              <w:rPr>
                <w:noProof/>
              </w:rPr>
              <w:t>Janice Tan</w:t>
            </w:r>
            <w:r>
              <w:fldChar w:fldCharType="end"/>
            </w:r>
          </w:p>
        </w:tc>
        <w:tc>
          <w:tcPr>
            <w:tcW w:w="1439" w:type="dxa"/>
          </w:tcPr>
          <w:p w14:paraId="3A4171FF" w14:textId="77777777" w:rsidR="00292168" w:rsidRDefault="00292168"/>
        </w:tc>
      </w:tr>
      <w:tr w:rsidR="00292168" w14:paraId="6870D2A1" w14:textId="77777777" w:rsidTr="00292168">
        <w:tc>
          <w:tcPr>
            <w:tcW w:w="2878" w:type="dxa"/>
            <w:gridSpan w:val="2"/>
          </w:tcPr>
          <w:p w14:paraId="6C39D5BE" w14:textId="77777777" w:rsidR="00292168" w:rsidRDefault="00292168"/>
        </w:tc>
        <w:tc>
          <w:tcPr>
            <w:tcW w:w="2878" w:type="dxa"/>
            <w:gridSpan w:val="2"/>
          </w:tcPr>
          <w:p w14:paraId="01C9C999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291407EC" wp14:editId="0080BAA3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87399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35479187" w14:textId="77777777" w:rsidR="00292168" w:rsidRDefault="00292168"/>
        </w:tc>
        <w:tc>
          <w:tcPr>
            <w:tcW w:w="2878" w:type="dxa"/>
          </w:tcPr>
          <w:p w14:paraId="15A6C290" w14:textId="77777777" w:rsidR="00292168" w:rsidRDefault="00292168"/>
        </w:tc>
        <w:tc>
          <w:tcPr>
            <w:tcW w:w="2878" w:type="dxa"/>
            <w:gridSpan w:val="3"/>
          </w:tcPr>
          <w:p w14:paraId="3982C29D" w14:textId="77777777" w:rsidR="00292168" w:rsidRDefault="00292168"/>
        </w:tc>
      </w:tr>
      <w:tr w:rsidR="005B09BE" w14:paraId="3F6A9522" w14:textId="77777777" w:rsidTr="00EE5A14">
        <w:trPr>
          <w:trHeight w:val="342"/>
        </w:trPr>
        <w:tc>
          <w:tcPr>
            <w:tcW w:w="2878" w:type="dxa"/>
            <w:gridSpan w:val="2"/>
          </w:tcPr>
          <w:p w14:paraId="4B4D6346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72E646C6" w14:textId="77777777" w:rsidR="005B09BE" w:rsidRDefault="000455E3" w:rsidP="00EE5A14">
            <w:pPr>
              <w:pStyle w:val="Heading2"/>
            </w:pPr>
            <w:sdt>
              <w:sdtPr>
                <w:id w:val="604704577"/>
                <w:placeholder>
                  <w:docPart w:val="C44D4EB0F4F745DDA6B168C7C8EC7AD7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07360BAD" w14:textId="77777777" w:rsidR="005B09BE" w:rsidRDefault="005B09BE"/>
        </w:tc>
      </w:tr>
      <w:tr w:rsidR="005B09BE" w14:paraId="22EB3C26" w14:textId="77777777" w:rsidTr="005B09BE">
        <w:trPr>
          <w:trHeight w:val="412"/>
        </w:trPr>
        <w:tc>
          <w:tcPr>
            <w:tcW w:w="2878" w:type="dxa"/>
            <w:gridSpan w:val="2"/>
          </w:tcPr>
          <w:p w14:paraId="76E81669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0B0AAE9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49994B8" w14:textId="77777777" w:rsidR="005B09BE" w:rsidRDefault="005B09BE"/>
        </w:tc>
      </w:tr>
      <w:tr w:rsidR="005B09BE" w14:paraId="0E6E2E07" w14:textId="77777777" w:rsidTr="005B09BE">
        <w:trPr>
          <w:trHeight w:val="582"/>
        </w:trPr>
        <w:tc>
          <w:tcPr>
            <w:tcW w:w="2878" w:type="dxa"/>
            <w:gridSpan w:val="2"/>
          </w:tcPr>
          <w:p w14:paraId="356F4776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0915428D" w14:textId="787EC52E" w:rsidR="005B09BE" w:rsidRPr="005B09BE" w:rsidRDefault="000455E3" w:rsidP="00EE5A14">
            <w:pPr>
              <w:pStyle w:val="Heading3"/>
            </w:pPr>
            <w:r>
              <w:fldChar w:fldCharType="begin"/>
            </w:r>
            <w:r>
              <w:instrText xml:space="preserve"> MERGEFIELD "Program_" </w:instrText>
            </w:r>
            <w:r>
              <w:fldChar w:fldCharType="separate"/>
            </w:r>
            <w:r w:rsidRPr="00806BF3">
              <w:rPr>
                <w:noProof/>
              </w:rPr>
              <w:t>Flower Arrangement-Level 1</w:t>
            </w:r>
            <w:r>
              <w:fldChar w:fldCharType="end"/>
            </w:r>
          </w:p>
        </w:tc>
        <w:tc>
          <w:tcPr>
            <w:tcW w:w="2878" w:type="dxa"/>
            <w:gridSpan w:val="3"/>
          </w:tcPr>
          <w:p w14:paraId="0FA6D60B" w14:textId="77777777" w:rsidR="005B09BE" w:rsidRDefault="005B09BE"/>
        </w:tc>
      </w:tr>
      <w:tr w:rsidR="005B09BE" w14:paraId="026461A1" w14:textId="77777777" w:rsidTr="005B09BE">
        <w:trPr>
          <w:trHeight w:val="666"/>
        </w:trPr>
        <w:tc>
          <w:tcPr>
            <w:tcW w:w="2878" w:type="dxa"/>
            <w:gridSpan w:val="2"/>
          </w:tcPr>
          <w:p w14:paraId="33E887B4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7AAAD0F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61F8600" w14:textId="77777777" w:rsidR="005B09BE" w:rsidRDefault="005B09BE"/>
        </w:tc>
      </w:tr>
      <w:tr w:rsidR="005B09BE" w14:paraId="3DE35BB8" w14:textId="77777777" w:rsidTr="005B09BE">
        <w:trPr>
          <w:trHeight w:val="666"/>
        </w:trPr>
        <w:tc>
          <w:tcPr>
            <w:tcW w:w="1439" w:type="dxa"/>
          </w:tcPr>
          <w:p w14:paraId="600216BB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4B2EFB72" w14:textId="5C0230F1" w:rsidR="005B09BE" w:rsidRPr="005B09BE" w:rsidRDefault="000455E3" w:rsidP="00EE5A14">
            <w:pPr>
              <w:jc w:val="center"/>
            </w:pPr>
            <w:sdt>
              <w:sdtPr>
                <w:id w:val="-922110409"/>
                <w:placeholder>
                  <w:docPart w:val="FEC4AAD638ED4936B74F91EE3B3B1D25"/>
                </w:placeholder>
                <w15:appearance w15:val="hidden"/>
              </w:sdtPr>
              <w:sdtEndPr/>
              <w:sdtContent>
                <w:r>
                  <w:fldChar w:fldCharType="begin"/>
                </w:r>
                <w:r>
                  <w:instrText xml:space="preserve"> MERGEFIELD "Date" </w:instrText>
                </w:r>
                <w:r>
                  <w:fldChar w:fldCharType="separate"/>
                </w:r>
                <w:r>
                  <w:rPr>
                    <w:noProof/>
                  </w:rPr>
                  <w:t>1/15/2023</w:t>
                </w:r>
                <w:r>
                  <w:fldChar w:fldCharType="end"/>
                </w:r>
              </w:sdtContent>
            </w:sdt>
          </w:p>
        </w:tc>
        <w:tc>
          <w:tcPr>
            <w:tcW w:w="1439" w:type="dxa"/>
            <w:vAlign w:val="center"/>
          </w:tcPr>
          <w:p w14:paraId="64712A6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64742055" w14:textId="77777777" w:rsidR="005B09BE" w:rsidRDefault="000455E3" w:rsidP="00EE5A14">
            <w:pPr>
              <w:jc w:val="center"/>
            </w:pPr>
            <w:sdt>
              <w:sdtPr>
                <w:id w:val="2123259564"/>
                <w:placeholder>
                  <w:docPart w:val="17813BBE0D5C46C38E2FDFD2BFA82AF8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SIGNED, Signature Name, Title</w:t>
                </w:r>
              </w:sdtContent>
            </w:sdt>
          </w:p>
        </w:tc>
        <w:tc>
          <w:tcPr>
            <w:tcW w:w="1439" w:type="dxa"/>
          </w:tcPr>
          <w:p w14:paraId="56094D32" w14:textId="77777777" w:rsidR="005B09BE" w:rsidRDefault="005B09BE"/>
        </w:tc>
      </w:tr>
      <w:tr w:rsidR="005B09BE" w14:paraId="08F92549" w14:textId="77777777" w:rsidTr="005B09BE">
        <w:trPr>
          <w:trHeight w:val="490"/>
        </w:trPr>
        <w:tc>
          <w:tcPr>
            <w:tcW w:w="2878" w:type="dxa"/>
            <w:gridSpan w:val="2"/>
          </w:tcPr>
          <w:p w14:paraId="5642728A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E310A0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A5A659D" w14:textId="77777777" w:rsidR="005B09BE" w:rsidRDefault="005B09BE"/>
        </w:tc>
      </w:tr>
      <w:tr w:rsidR="005B09BE" w14:paraId="3A0A2F20" w14:textId="77777777" w:rsidTr="005B09BE">
        <w:trPr>
          <w:trHeight w:val="985"/>
        </w:trPr>
        <w:tc>
          <w:tcPr>
            <w:tcW w:w="2878" w:type="dxa"/>
            <w:gridSpan w:val="2"/>
          </w:tcPr>
          <w:p w14:paraId="59180E8D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0AF3176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AD6B97E" w14:textId="77777777" w:rsidR="005B09BE" w:rsidRPr="005B09BE" w:rsidRDefault="000455E3" w:rsidP="00EE5A14">
            <w:pPr>
              <w:pStyle w:val="Heading2"/>
            </w:pPr>
            <w:sdt>
              <w:sdtPr>
                <w:id w:val="-447464332"/>
                <w:placeholder>
                  <w:docPart w:val="580F9B24B9B046B19FB1C70E70ADC373"/>
                </w:placeholder>
                <w:temporary/>
                <w:showingPlcHdr/>
                <w15:appearance w15:val="hidden"/>
              </w:sdtPr>
              <w:sdtEndPr/>
              <w:sdtContent>
                <w:r w:rsidR="00EE5A14">
                  <w:t>Company Logo</w:t>
                </w:r>
              </w:sdtContent>
            </w:sdt>
          </w:p>
        </w:tc>
        <w:tc>
          <w:tcPr>
            <w:tcW w:w="2878" w:type="dxa"/>
            <w:vAlign w:val="center"/>
          </w:tcPr>
          <w:p w14:paraId="0A96EB25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AC7B225" w14:textId="77777777" w:rsidR="005B09BE" w:rsidRDefault="005B09BE"/>
        </w:tc>
      </w:tr>
    </w:tbl>
    <w:p w14:paraId="33BEB7DE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0D754" w14:textId="77777777" w:rsidR="000455E3" w:rsidRDefault="000455E3" w:rsidP="00E274A2">
      <w:r>
        <w:separator/>
      </w:r>
    </w:p>
  </w:endnote>
  <w:endnote w:type="continuationSeparator" w:id="0">
    <w:p w14:paraId="72396AE1" w14:textId="77777777" w:rsidR="000455E3" w:rsidRDefault="000455E3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900E2" w14:textId="77777777" w:rsidR="000455E3" w:rsidRDefault="000455E3" w:rsidP="00E274A2">
      <w:r>
        <w:separator/>
      </w:r>
    </w:p>
  </w:footnote>
  <w:footnote w:type="continuationSeparator" w:id="0">
    <w:p w14:paraId="7EBAECCE" w14:textId="77777777" w:rsidR="000455E3" w:rsidRDefault="000455E3" w:rsidP="00E274A2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393100312"/>
  </wne:recipientData>
  <wne:recipientData>
    <wne:active wne:val="1"/>
    <wne:hash wne:val="398029004"/>
  </wne:recipientData>
  <wne:recipientData>
    <wne:active wne:val="1"/>
    <wne:hash wne:val="608839299"/>
  </wne:recipientData>
  <wne:recipientData>
    <wne:active wne:val="1"/>
    <wne:hash wne:val="-1443528803"/>
  </wne:recipientData>
  <wne:recipientData>
    <wne:active wne:val="1"/>
    <wne:hash wne:val="-11208459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grammar="clean"/>
  <w:attachedTemplate r:id="rId1"/>
  <w:mailMerge>
    <w:mainDocumentType w:val="formLetters"/>
    <w:linkToQuery/>
    <w:dataType w:val="native"/>
    <w:connectString w:val="Provider=Microsoft.ACE.OLEDB.12.0;User ID=Admin;Data Source=C:\Users\jingj\OneDrive\Desktop\doc gsm\exercises\wk 6\wk 7- EnrichmentClass\EnrichmentClas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2"/>
    <w:viewMergedData/>
    <w:odso>
      <w:udl w:val="Provider=Microsoft.ACE.OLEDB.12.0;User ID=Admin;Data Source=C:\Users\jingj\OneDrive\Desktop\doc gsm\exercises\wk 6\wk 7- EnrichmentClass\EnrichmentClas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recipientData r:id="rId4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E3"/>
    <w:rsid w:val="000017A0"/>
    <w:rsid w:val="000455E3"/>
    <w:rsid w:val="000A641B"/>
    <w:rsid w:val="00114D8E"/>
    <w:rsid w:val="0012521F"/>
    <w:rsid w:val="001E57B7"/>
    <w:rsid w:val="0025656E"/>
    <w:rsid w:val="00292168"/>
    <w:rsid w:val="00296FF3"/>
    <w:rsid w:val="0031307A"/>
    <w:rsid w:val="00366216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AC0554"/>
    <w:rsid w:val="00B813A3"/>
    <w:rsid w:val="00C46B32"/>
    <w:rsid w:val="00CD1290"/>
    <w:rsid w:val="00D50AAF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D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jingj\OneDrive\Desktop\doc%20gsm\exercises\wk%206\wk%207-%20EnrichmentClass\EnrichmentClass.xlsx" TargetMode="External"/><Relationship Id="rId2" Type="http://schemas.openxmlformats.org/officeDocument/2006/relationships/mailMergeSource" Target="file:///C:\Users\jingj\OneDrive\Desktop\doc%20gsm\exercises\wk%206\wk%207-%20EnrichmentClass\EnrichmentClass.xlsx" TargetMode="External"/><Relationship Id="rId1" Type="http://schemas.openxmlformats.org/officeDocument/2006/relationships/attachedTemplate" Target="file:///C:\Users\jingj\AppData\Roaming\Microsoft\Templates\Formal%20award%20certificate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094328BF3B470095BBE60C4EC47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B236D-D99B-4D56-BC4C-7A43D9606F35}"/>
      </w:docPartPr>
      <w:docPartBody>
        <w:p w:rsidR="00E838F3" w:rsidRDefault="00E838F3">
          <w:pPr>
            <w:pStyle w:val="1E094328BF3B470095BBE60C4EC47BED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35C540E5CD2F4D6DB47003B82008A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E5B48-3FBF-4CC7-B220-FAF0A8AF51F9}"/>
      </w:docPartPr>
      <w:docPartBody>
        <w:p w:rsidR="00E838F3" w:rsidRDefault="00E838F3">
          <w:pPr>
            <w:pStyle w:val="35C540E5CD2F4D6DB47003B82008A164"/>
          </w:pPr>
          <w:r w:rsidRPr="00292168">
            <w:t>THIS ACKNOWLEDGES THAT</w:t>
          </w:r>
        </w:p>
      </w:docPartBody>
    </w:docPart>
    <w:docPart>
      <w:docPartPr>
        <w:name w:val="C44D4EB0F4F745DDA6B168C7C8EC7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A27E-4E2B-4FB5-ADAA-B0D551DC8F3B}"/>
      </w:docPartPr>
      <w:docPartBody>
        <w:p w:rsidR="00E838F3" w:rsidRDefault="00E838F3">
          <w:pPr>
            <w:pStyle w:val="C44D4EB0F4F745DDA6B168C7C8EC7AD7"/>
          </w:pPr>
          <w:r w:rsidRPr="005B09BE">
            <w:t>HAS SUCCESSFULLY COMPLETED THE</w:t>
          </w:r>
        </w:p>
      </w:docPartBody>
    </w:docPart>
    <w:docPart>
      <w:docPartPr>
        <w:name w:val="FEC4AAD638ED4936B74F91EE3B3B1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ADA2-D37A-42E1-97EB-E95DF272CB66}"/>
      </w:docPartPr>
      <w:docPartBody>
        <w:p w:rsidR="00E838F3" w:rsidRDefault="00E838F3">
          <w:pPr>
            <w:pStyle w:val="FEC4AAD638ED4936B74F91EE3B3B1D25"/>
          </w:pPr>
          <w:r>
            <w:t>Month, Day, Year</w:t>
          </w:r>
        </w:p>
      </w:docPartBody>
    </w:docPart>
    <w:docPart>
      <w:docPartPr>
        <w:name w:val="17813BBE0D5C46C38E2FDFD2BFA82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BEE6-A0F5-4722-AEB5-0972AC04A60D}"/>
      </w:docPartPr>
      <w:docPartBody>
        <w:p w:rsidR="00E838F3" w:rsidRDefault="00E838F3">
          <w:pPr>
            <w:pStyle w:val="17813BBE0D5C46C38E2FDFD2BFA82AF8"/>
          </w:pPr>
          <w:r w:rsidRPr="005B09BE">
            <w:t>SIGNED, Signature Name, Title</w:t>
          </w:r>
        </w:p>
      </w:docPartBody>
    </w:docPart>
    <w:docPart>
      <w:docPartPr>
        <w:name w:val="580F9B24B9B046B19FB1C70E70AD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AFE6D-64DF-4C0E-A42E-9D2E5982E514}"/>
      </w:docPartPr>
      <w:docPartBody>
        <w:p w:rsidR="00E838F3" w:rsidRDefault="00E838F3">
          <w:pPr>
            <w:pStyle w:val="580F9B24B9B046B19FB1C70E70ADC373"/>
          </w:pPr>
          <w:r>
            <w:t>Company Logo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F3"/>
    <w:rsid w:val="0031307A"/>
    <w:rsid w:val="00E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094328BF3B470095BBE60C4EC47BED">
    <w:name w:val="1E094328BF3B470095BBE60C4EC47BED"/>
  </w:style>
  <w:style w:type="paragraph" w:customStyle="1" w:styleId="35C540E5CD2F4D6DB47003B82008A164">
    <w:name w:val="35C540E5CD2F4D6DB47003B82008A164"/>
  </w:style>
  <w:style w:type="paragraph" w:customStyle="1" w:styleId="D4FFDE4B4D6749BD9C99066C83AB70B7">
    <w:name w:val="D4FFDE4B4D6749BD9C99066C83AB70B7"/>
  </w:style>
  <w:style w:type="paragraph" w:customStyle="1" w:styleId="C44D4EB0F4F745DDA6B168C7C8EC7AD7">
    <w:name w:val="C44D4EB0F4F745DDA6B168C7C8EC7AD7"/>
  </w:style>
  <w:style w:type="paragraph" w:customStyle="1" w:styleId="6BA815CDC32C4E32BCAFDAD27E3DB618">
    <w:name w:val="6BA815CDC32C4E32BCAFDAD27E3DB618"/>
  </w:style>
  <w:style w:type="paragraph" w:customStyle="1" w:styleId="FEC4AAD638ED4936B74F91EE3B3B1D25">
    <w:name w:val="FEC4AAD638ED4936B74F91EE3B3B1D25"/>
  </w:style>
  <w:style w:type="paragraph" w:customStyle="1" w:styleId="17813BBE0D5C46C38E2FDFD2BFA82AF8">
    <w:name w:val="17813BBE0D5C46C38E2FDFD2BFA82AF8"/>
  </w:style>
  <w:style w:type="paragraph" w:customStyle="1" w:styleId="580F9B24B9B046B19FB1C70E70ADC373">
    <w:name w:val="580F9B24B9B046B19FB1C70E70ADC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2024-05-21T09:35:00Z</dcterms:created>
  <dcterms:modified xsi:type="dcterms:W3CDTF">2024-05-21T09:44:00Z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